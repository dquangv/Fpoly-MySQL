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D153" w14:textId="77777777" w:rsidR="00C377C7" w:rsidRPr="002C1121" w:rsidRDefault="00680A04" w:rsidP="00E87414">
      <w:pPr>
        <w:spacing w:before="240" w:after="0"/>
        <w:jc w:val="both"/>
        <w:rPr>
          <w:rFonts w:cs="Times New Roman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12BB69D9" wp14:editId="3AD8628E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hvBrQcYO0kZXI_wVDcSm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A04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1A49A852" wp14:editId="16CB1740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7C7" w:rsidRPr="002C1121">
        <w:rPr>
          <w:rFonts w:cs="Times New Roman"/>
        </w:rPr>
        <w:br w:type="textWrapping" w:clear="all"/>
      </w:r>
    </w:p>
    <w:p w14:paraId="78575629" w14:textId="77777777" w:rsidR="00592AB0" w:rsidRPr="002C1121" w:rsidRDefault="00150736" w:rsidP="00592AB0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 w:rsidRPr="002C1121">
        <w:rPr>
          <w:rFonts w:cs="Times New Roman"/>
          <w:b/>
          <w:color w:val="002060"/>
          <w:sz w:val="72"/>
          <w:szCs w:val="50"/>
        </w:rPr>
        <w:t>CƠ SỞ DỮ LIỆU</w:t>
      </w:r>
    </w:p>
    <w:p w14:paraId="49914A38" w14:textId="33A8C17C" w:rsidR="00F3204D" w:rsidRPr="002C1121" w:rsidRDefault="00327B7E" w:rsidP="00592AB0">
      <w:pPr>
        <w:spacing w:before="240" w:after="360"/>
        <w:jc w:val="center"/>
        <w:rPr>
          <w:rFonts w:cs="Times New Roman"/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cáo Lab </w:t>
      </w:r>
      <w:r w:rsidR="00DA29A6"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5</w:t>
      </w:r>
    </w:p>
    <w:p w14:paraId="65D932C3" w14:textId="77777777" w:rsidR="00C377C7" w:rsidRPr="002C1121" w:rsidRDefault="00C377C7" w:rsidP="00E87414">
      <w:pPr>
        <w:spacing w:before="240" w:after="0"/>
        <w:jc w:val="both"/>
        <w:rPr>
          <w:rFonts w:cs="Times New Roman"/>
          <w:b/>
          <w:color w:val="4F81BD" w:themeColor="accent1"/>
          <w:sz w:val="40"/>
        </w:rPr>
      </w:pPr>
    </w:p>
    <w:p w14:paraId="587D5CAC" w14:textId="190C2C6A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Mã số sinh viên </w:t>
      </w:r>
      <w:r w:rsidRPr="002C1121">
        <w:rPr>
          <w:rFonts w:cs="Times New Roman"/>
          <w:sz w:val="32"/>
        </w:rPr>
        <w:tab/>
        <w:t xml:space="preserve">: </w:t>
      </w:r>
      <w:r w:rsidR="00DA29A6">
        <w:rPr>
          <w:rFonts w:cs="Times New Roman"/>
          <w:sz w:val="32"/>
        </w:rPr>
        <w:t>PS36680</w:t>
      </w:r>
    </w:p>
    <w:p w14:paraId="5C5919A9" w14:textId="588467DC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Họ tên sinh viên </w:t>
      </w:r>
      <w:r w:rsidRPr="002C1121">
        <w:rPr>
          <w:rFonts w:cs="Times New Roman"/>
          <w:sz w:val="32"/>
        </w:rPr>
        <w:tab/>
        <w:t xml:space="preserve">: </w:t>
      </w:r>
      <w:r w:rsidR="00DA29A6">
        <w:rPr>
          <w:rFonts w:cs="Times New Roman"/>
          <w:sz w:val="32"/>
        </w:rPr>
        <w:t>Vũ Đăng Quang</w:t>
      </w:r>
    </w:p>
    <w:p w14:paraId="613A46CD" w14:textId="569393BC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Lớp </w:t>
      </w:r>
      <w:r w:rsidRPr="002C1121">
        <w:rPr>
          <w:rFonts w:cs="Times New Roman"/>
          <w:sz w:val="32"/>
        </w:rPr>
        <w:tab/>
        <w:t xml:space="preserve">: </w:t>
      </w:r>
      <w:r w:rsidR="00DA29A6">
        <w:rPr>
          <w:rFonts w:cs="Times New Roman"/>
          <w:sz w:val="32"/>
        </w:rPr>
        <w:t>SD18401</w:t>
      </w:r>
    </w:p>
    <w:p w14:paraId="13BB2195" w14:textId="448EB519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Giảng viên hướng dẫn </w:t>
      </w:r>
      <w:r w:rsidRPr="002C1121">
        <w:rPr>
          <w:rFonts w:cs="Times New Roman"/>
          <w:sz w:val="32"/>
        </w:rPr>
        <w:tab/>
        <w:t>:</w:t>
      </w:r>
      <w:r w:rsidR="00DA29A6">
        <w:rPr>
          <w:rFonts w:cs="Times New Roman"/>
          <w:sz w:val="32"/>
        </w:rPr>
        <w:t xml:space="preserve"> Cô </w:t>
      </w:r>
      <w:r w:rsidR="00014631">
        <w:rPr>
          <w:rFonts w:cs="Times New Roman"/>
          <w:sz w:val="32"/>
        </w:rPr>
        <w:t>Đặng Thị Hà</w:t>
      </w:r>
    </w:p>
    <w:p w14:paraId="0D041551" w14:textId="77777777" w:rsidR="00C377C7" w:rsidRPr="002C1121" w:rsidRDefault="00C377C7" w:rsidP="00E87414">
      <w:pPr>
        <w:spacing w:before="240" w:after="0"/>
        <w:jc w:val="both"/>
        <w:rPr>
          <w:rFonts w:cs="Times New Roman"/>
        </w:rPr>
      </w:pPr>
    </w:p>
    <w:p w14:paraId="70B28323" w14:textId="77777777" w:rsidR="00C377C7" w:rsidRPr="002C1121" w:rsidRDefault="00C377C7" w:rsidP="00E87414">
      <w:pPr>
        <w:spacing w:before="240"/>
        <w:jc w:val="both"/>
        <w:rPr>
          <w:rFonts w:cs="Times New Roman"/>
        </w:rPr>
      </w:pPr>
      <w:r w:rsidRPr="002C1121">
        <w:rPr>
          <w:rFonts w:cs="Times New Roman"/>
        </w:rPr>
        <w:br w:type="page"/>
      </w:r>
    </w:p>
    <w:p w14:paraId="0B5DD732" w14:textId="77777777" w:rsidR="00E16291" w:rsidRPr="002C1121" w:rsidRDefault="00E16291" w:rsidP="00E87414">
      <w:pPr>
        <w:spacing w:before="240"/>
        <w:jc w:val="both"/>
        <w:rPr>
          <w:rStyle w:val="fontstyle01"/>
          <w:rFonts w:ascii="Times New Roman" w:hAnsi="Times New Roman" w:cs="Times New Roman"/>
          <w:sz w:val="24"/>
          <w:szCs w:val="24"/>
        </w:rPr>
        <w:sectPr w:rsidR="00E16291" w:rsidRPr="002C1121" w:rsidSect="00FB0C1E">
          <w:headerReference w:type="default" r:id="rId10"/>
          <w:footerReference w:type="default" r:id="rId11"/>
          <w:headerReference w:type="first" r:id="rId12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2A1547D9" w14:textId="77777777" w:rsidR="00680A04" w:rsidRDefault="00E16291" w:rsidP="00592AB0">
      <w:pPr>
        <w:pStyle w:val="TOCHeading"/>
        <w:spacing w:before="240"/>
        <w:ind w:left="720" w:hanging="720"/>
        <w:jc w:val="center"/>
        <w:rPr>
          <w:rFonts w:cs="Times New Roman"/>
          <w:sz w:val="40"/>
        </w:rPr>
      </w:pPr>
      <w:r w:rsidRPr="002C1121">
        <w:rPr>
          <w:rFonts w:cs="Times New Roman"/>
          <w:sz w:val="40"/>
        </w:rPr>
        <w:lastRenderedPageBreak/>
        <w:t>MỤC LỤC</w:t>
      </w:r>
    </w:p>
    <w:p w14:paraId="0D720988" w14:textId="77777777" w:rsidR="00680A04" w:rsidRPr="00680A04" w:rsidRDefault="00680A04" w:rsidP="00680A04">
      <w:pPr>
        <w:rPr>
          <w:lang w:eastAsia="ja-JP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567729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E454A2" w14:textId="77777777" w:rsidR="002023FF" w:rsidRDefault="002023FF">
          <w:pPr>
            <w:pStyle w:val="TOCHeading"/>
          </w:pPr>
          <w:r>
            <w:t>Contents</w:t>
          </w:r>
        </w:p>
        <w:p w14:paraId="42498CE1" w14:textId="0C2FE43B" w:rsidR="00DA29A6" w:rsidRDefault="002023FF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139078" w:history="1">
            <w:r w:rsidR="00DA29A6" w:rsidRPr="00FC1485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DA29A6">
              <w:rPr>
                <w:rFonts w:asciiTheme="minorHAnsi" w:eastAsiaTheme="minorEastAsia" w:hAnsiTheme="minorHAnsi"/>
                <w:noProof/>
              </w:rPr>
              <w:tab/>
            </w:r>
            <w:r w:rsidR="00DA29A6" w:rsidRPr="00FC1485">
              <w:rPr>
                <w:rStyle w:val="Hyperlink"/>
                <w:rFonts w:ascii="Times New Roman" w:hAnsi="Times New Roman" w:cs="Times New Roman"/>
                <w:noProof/>
              </w:rPr>
              <w:t>Bài 1: THỰC HIỆN CÁC CÂU TRUY VẤN (PHẦN 1)</w:t>
            </w:r>
            <w:r w:rsidR="00DA29A6">
              <w:rPr>
                <w:noProof/>
                <w:webHidden/>
              </w:rPr>
              <w:tab/>
            </w:r>
            <w:r w:rsidR="00DA29A6">
              <w:rPr>
                <w:noProof/>
                <w:webHidden/>
              </w:rPr>
              <w:fldChar w:fldCharType="begin"/>
            </w:r>
            <w:r w:rsidR="00DA29A6">
              <w:rPr>
                <w:noProof/>
                <w:webHidden/>
              </w:rPr>
              <w:instrText xml:space="preserve"> PAGEREF _Toc140139078 \h </w:instrText>
            </w:r>
            <w:r w:rsidR="00DA29A6">
              <w:rPr>
                <w:noProof/>
                <w:webHidden/>
              </w:rPr>
            </w:r>
            <w:r w:rsidR="00DA29A6">
              <w:rPr>
                <w:noProof/>
                <w:webHidden/>
              </w:rPr>
              <w:fldChar w:fldCharType="separate"/>
            </w:r>
            <w:r w:rsidR="00DA29A6">
              <w:rPr>
                <w:noProof/>
                <w:webHidden/>
              </w:rPr>
              <w:t>3</w:t>
            </w:r>
            <w:r w:rsidR="00DA29A6">
              <w:rPr>
                <w:noProof/>
                <w:webHidden/>
              </w:rPr>
              <w:fldChar w:fldCharType="end"/>
            </w:r>
          </w:hyperlink>
        </w:p>
        <w:p w14:paraId="1AAE6DE1" w14:textId="21BB24F6" w:rsidR="00DA29A6" w:rsidRDefault="00DA29A6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40139079" w:history="1">
            <w:r w:rsidRPr="00FC1485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C1485">
              <w:rPr>
                <w:rStyle w:val="Hyperlink"/>
                <w:rFonts w:ascii="Times New Roman" w:hAnsi="Times New Roman" w:cs="Times New Roman"/>
                <w:noProof/>
              </w:rPr>
              <w:t>Bài 2: THỰC HIỆN CÁC CÂU TRUY VẤN (PHẦN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_Toc140139079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D7C8" w14:textId="30BA17EC" w:rsidR="002023FF" w:rsidRDefault="002023FF">
          <w:r>
            <w:rPr>
              <w:b/>
              <w:bCs/>
              <w:noProof/>
            </w:rPr>
            <w:fldChar w:fldCharType="end"/>
          </w:r>
        </w:p>
      </w:sdtContent>
    </w:sdt>
    <w:p w14:paraId="47E4E481" w14:textId="77777777" w:rsidR="00680A04" w:rsidRPr="00680A04" w:rsidRDefault="00680A04" w:rsidP="00680A04">
      <w:pPr>
        <w:rPr>
          <w:lang w:eastAsia="ja-JP"/>
        </w:rPr>
        <w:sectPr w:rsidR="00680A04" w:rsidRPr="00680A04" w:rsidSect="009F588F">
          <w:footerReference w:type="default" r:id="rId13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</w:p>
    <w:p w14:paraId="331F0254" w14:textId="688C8E1A" w:rsidR="00B1647C" w:rsidRPr="002C1121" w:rsidRDefault="00A413BC" w:rsidP="00680A04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0" w:name="_Toc118143846"/>
      <w:bookmarkStart w:id="1" w:name="_Toc140139078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bookmarkEnd w:id="0"/>
      <w:r w:rsidR="00014631">
        <w:rPr>
          <w:rFonts w:ascii="Times New Roman" w:hAnsi="Times New Roman" w:cs="Times New Roman"/>
          <w:noProof/>
        </w:rPr>
        <w:t>1</w:t>
      </w:r>
      <w:r w:rsidR="00540607" w:rsidRPr="002C1121">
        <w:rPr>
          <w:rFonts w:ascii="Times New Roman" w:hAnsi="Times New Roman" w:cs="Times New Roman"/>
          <w:noProof/>
        </w:rPr>
        <w:t xml:space="preserve">: </w:t>
      </w:r>
      <w:r w:rsidR="00DA29A6">
        <w:rPr>
          <w:rFonts w:ascii="Times New Roman" w:hAnsi="Times New Roman" w:cs="Times New Roman"/>
          <w:noProof/>
        </w:rPr>
        <w:t>THỰC HIỆN CÁC CÂU TRUY VẤN (PHẦN 1)</w:t>
      </w:r>
      <w:bookmarkEnd w:id="1"/>
    </w:p>
    <w:p w14:paraId="47A925B5" w14:textId="43640E84" w:rsidR="00EC50B7" w:rsidRDefault="00DA29A6" w:rsidP="00EC50B7">
      <w:pPr>
        <w:rPr>
          <w:rFonts w:cs="Times New Roman"/>
        </w:rPr>
      </w:pPr>
      <w:r w:rsidRPr="00DA29A6">
        <w:rPr>
          <w:rFonts w:cs="Times New Roman"/>
        </w:rPr>
        <w:drawing>
          <wp:inline distT="0" distB="0" distL="0" distR="0" wp14:anchorId="708DA9DA" wp14:editId="05BA107A">
            <wp:extent cx="5553850" cy="553479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7EC0" w14:textId="77777777" w:rsidR="00327B7E" w:rsidRPr="00327B7E" w:rsidRDefault="00327B7E" w:rsidP="009E46A8">
      <w:pPr>
        <w:pStyle w:val="ListParagraph"/>
        <w:ind w:firstLine="0"/>
        <w:rPr>
          <w:rFonts w:cs="Times New Roman"/>
        </w:rPr>
      </w:pPr>
    </w:p>
    <w:p w14:paraId="29C3581B" w14:textId="77777777" w:rsidR="00327B7E" w:rsidRPr="002C1121" w:rsidRDefault="00327B7E" w:rsidP="00EC50B7">
      <w:pPr>
        <w:rPr>
          <w:rFonts w:cs="Times New Roman"/>
        </w:rPr>
        <w:sectPr w:rsidR="00327B7E" w:rsidRPr="002C1121" w:rsidSect="009F588F">
          <w:headerReference w:type="default" r:id="rId15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</w:p>
    <w:p w14:paraId="4617BACE" w14:textId="3064425D" w:rsidR="00C86DAB" w:rsidRPr="002C1121" w:rsidRDefault="00C86DAB" w:rsidP="00C86DAB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2" w:name="_Toc140139079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r w:rsidR="00014631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  <w:noProof/>
        </w:rPr>
        <w:t>:</w:t>
      </w:r>
      <w:r w:rsidR="00DA29A6" w:rsidRPr="00DA29A6">
        <w:rPr>
          <w:rFonts w:ascii="Times New Roman" w:hAnsi="Times New Roman" w:cs="Times New Roman"/>
          <w:noProof/>
        </w:rPr>
        <w:t xml:space="preserve"> </w:t>
      </w:r>
      <w:r w:rsidR="00DA29A6">
        <w:rPr>
          <w:rFonts w:ascii="Times New Roman" w:hAnsi="Times New Roman" w:cs="Times New Roman"/>
          <w:noProof/>
        </w:rPr>
        <w:t xml:space="preserve">THỰC HIỆN CÁC CÂU TRUY VẤN (PHẦN </w:t>
      </w:r>
      <w:r w:rsidR="00DA29A6">
        <w:rPr>
          <w:rFonts w:ascii="Times New Roman" w:hAnsi="Times New Roman" w:cs="Times New Roman"/>
          <w:noProof/>
        </w:rPr>
        <w:t>2</w:t>
      </w:r>
      <w:r w:rsidR="00DA29A6">
        <w:rPr>
          <w:rFonts w:ascii="Times New Roman" w:hAnsi="Times New Roman" w:cs="Times New Roman"/>
          <w:noProof/>
        </w:rPr>
        <w:t>)</w:t>
      </w:r>
      <w:bookmarkEnd w:id="2"/>
    </w:p>
    <w:p w14:paraId="1766571E" w14:textId="77777777" w:rsidR="002C1121" w:rsidRDefault="002C1121" w:rsidP="00C86DAB">
      <w:pPr>
        <w:pStyle w:val="ListParagraph"/>
        <w:ind w:left="0" w:firstLine="0"/>
        <w:rPr>
          <w:rFonts w:ascii="Times New Roman" w:hAnsi="Times New Roman" w:cs="Times New Roman"/>
        </w:rPr>
      </w:pPr>
    </w:p>
    <w:p w14:paraId="4C28CB0D" w14:textId="77777777" w:rsidR="00C86DAB" w:rsidRDefault="00C86DAB" w:rsidP="00C86DAB">
      <w:pPr>
        <w:pStyle w:val="ListParagraph"/>
        <w:ind w:left="0" w:firstLine="0"/>
        <w:rPr>
          <w:rFonts w:ascii="Times New Roman" w:hAnsi="Times New Roman" w:cs="Times New Roman"/>
        </w:rPr>
      </w:pPr>
    </w:p>
    <w:p w14:paraId="5402918E" w14:textId="118E94BC" w:rsidR="002C1121" w:rsidRPr="002C1121" w:rsidRDefault="00DA29A6" w:rsidP="002C1121">
      <w:pPr>
        <w:pStyle w:val="ListParagraph"/>
        <w:ind w:left="0" w:firstLine="0"/>
        <w:rPr>
          <w:rFonts w:ascii="Times New Roman" w:hAnsi="Times New Roman" w:cs="Times New Roman"/>
        </w:rPr>
        <w:sectPr w:rsidR="002C1121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  <w:r w:rsidRPr="00DA29A6">
        <w:rPr>
          <w:rFonts w:ascii="Times New Roman" w:hAnsi="Times New Roman" w:cs="Times New Roman"/>
        </w:rPr>
        <w:drawing>
          <wp:inline distT="0" distB="0" distL="0" distR="0" wp14:anchorId="25ECA56C" wp14:editId="0292F1C3">
            <wp:extent cx="5458587" cy="546811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8849" w14:textId="77777777" w:rsidR="001A123F" w:rsidRPr="002C1121" w:rsidRDefault="001A123F" w:rsidP="00D85364">
      <w:pPr>
        <w:rPr>
          <w:rFonts w:cs="Times New Roman"/>
          <w:szCs w:val="28"/>
        </w:rPr>
        <w:sectPr w:rsidR="001A123F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14:paraId="45826623" w14:textId="77777777" w:rsidR="0056784D" w:rsidRPr="002C1121" w:rsidRDefault="0056784D" w:rsidP="00D21CE5">
      <w:pPr>
        <w:rPr>
          <w:rFonts w:cs="Times New Roman"/>
        </w:rPr>
        <w:sectPr w:rsidR="0056784D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14:paraId="3695250E" w14:textId="77777777" w:rsidR="00A413BC" w:rsidRPr="002C1121" w:rsidRDefault="00A413BC" w:rsidP="00C86DAB">
      <w:pPr>
        <w:rPr>
          <w:rFonts w:cs="Times New Roman"/>
        </w:rPr>
      </w:pPr>
    </w:p>
    <w:sectPr w:rsidR="00A413BC" w:rsidRPr="002C1121" w:rsidSect="00F50AFB"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710C7" w14:textId="77777777" w:rsidR="006922B6" w:rsidRDefault="006922B6" w:rsidP="00C377C7">
      <w:pPr>
        <w:spacing w:after="0" w:line="240" w:lineRule="auto"/>
      </w:pPr>
      <w:r>
        <w:separator/>
      </w:r>
    </w:p>
  </w:endnote>
  <w:endnote w:type="continuationSeparator" w:id="0">
    <w:p w14:paraId="7E649170" w14:textId="77777777" w:rsidR="006922B6" w:rsidRDefault="006922B6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DA9A" w14:textId="77777777" w:rsidR="00C86DAB" w:rsidRPr="00FB0C1E" w:rsidRDefault="00CD50BA" w:rsidP="00C86DAB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 w:rsidRPr="00FB0C1E">
      <w:rPr>
        <w:rFonts w:cs="Times New Roman"/>
        <w:b/>
        <w:i/>
        <w:color w:val="002060"/>
        <w:sz w:val="36"/>
      </w:rPr>
      <w:t xml:space="preserve">TP.HCM </w:t>
    </w:r>
    <w:r w:rsidR="00C86DAB">
      <w:rPr>
        <w:rFonts w:cs="Times New Roman"/>
        <w:b/>
        <w:i/>
        <w:color w:val="002060"/>
        <w:sz w:val="36"/>
      </w:rPr>
      <w:t>–</w:t>
    </w:r>
    <w:r w:rsidRPr="00FB0C1E">
      <w:rPr>
        <w:rFonts w:cs="Times New Roman"/>
        <w:b/>
        <w:i/>
        <w:color w:val="002060"/>
        <w:sz w:val="36"/>
      </w:rPr>
      <w:t xml:space="preserve"> 20</w:t>
    </w:r>
    <w:r w:rsidR="00C86DAB">
      <w:rPr>
        <w:rFonts w:cs="Times New Roman"/>
        <w:b/>
        <w:i/>
        <w:color w:val="002060"/>
        <w:sz w:val="36"/>
      </w:rPr>
      <w:t>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F6BF" w14:textId="77777777" w:rsidR="00CD50BA" w:rsidRPr="00F50AFB" w:rsidRDefault="009E46A8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COM2012</w:t>
    </w:r>
    <w:r w:rsidR="00CD50BA">
      <w:rPr>
        <w:i/>
      </w:rPr>
      <w:tab/>
    </w:r>
    <w:r w:rsidR="00CD50BA">
      <w:rPr>
        <w:i/>
      </w:rPr>
      <w:tab/>
    </w:r>
    <w:r w:rsidR="00CD50BA"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D50BA">
          <w:fldChar w:fldCharType="begin"/>
        </w:r>
        <w:r w:rsidR="00CD50BA">
          <w:instrText xml:space="preserve"> PAGE   \* MERGEFORMAT </w:instrText>
        </w:r>
        <w:r w:rsidR="00CD50BA">
          <w:fldChar w:fldCharType="separate"/>
        </w:r>
        <w:r w:rsidR="00014631">
          <w:rPr>
            <w:noProof/>
          </w:rPr>
          <w:t>3</w:t>
        </w:r>
        <w:r w:rsidR="00CD50B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CD0B" w14:textId="77777777" w:rsidR="006922B6" w:rsidRDefault="006922B6" w:rsidP="00C377C7">
      <w:pPr>
        <w:spacing w:after="0" w:line="240" w:lineRule="auto"/>
      </w:pPr>
      <w:r>
        <w:separator/>
      </w:r>
    </w:p>
  </w:footnote>
  <w:footnote w:type="continuationSeparator" w:id="0">
    <w:p w14:paraId="6014CCDB" w14:textId="77777777" w:rsidR="006922B6" w:rsidRDefault="006922B6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0273A" w14:textId="77777777" w:rsidR="00CD50BA" w:rsidRPr="00C377C7" w:rsidRDefault="00CD50BA" w:rsidP="00C377C7">
    <w:pPr>
      <w:tabs>
        <w:tab w:val="right" w:pos="10350"/>
      </w:tabs>
      <w:ind w:right="27"/>
      <w:rPr>
        <w:b/>
      </w:rPr>
    </w:pPr>
    <w:r>
      <w:rPr>
        <w:b/>
        <w:color w:val="4F81BD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D6568" w14:textId="77777777" w:rsidR="00CD50BA" w:rsidRPr="0069613F" w:rsidRDefault="00CD50BA" w:rsidP="00F50AFB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  <w:r>
      <w:t>20-ps123456</w:t>
    </w:r>
    <w:r w:rsidRPr="00472185">
      <w:t>-</w:t>
    </w:r>
    <w:r>
      <w:t>Nguyễn Thị Đỗ Quyên</w:t>
    </w:r>
    <w:r>
      <w:tab/>
    </w:r>
    <w:r>
      <w:tab/>
      <w:t>Lớp: CP18202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C2FE8" w14:textId="77777777" w:rsidR="00C86DAB" w:rsidRPr="0051674F" w:rsidRDefault="00C86DAB" w:rsidP="0051674F">
    <w:pPr>
      <w:pStyle w:val="Footer"/>
      <w:pBdr>
        <w:bottom w:val="dotDash" w:sz="4" w:space="1" w:color="auto"/>
      </w:pBdr>
      <w:tabs>
        <w:tab w:val="clear" w:pos="4680"/>
        <w:tab w:val="clear" w:pos="9360"/>
        <w:tab w:val="right" w:pos="8910"/>
      </w:tabs>
      <w:ind w:right="63"/>
      <w:rPr>
        <w:i/>
      </w:rPr>
    </w:pPr>
    <w:r w:rsidRPr="0051674F">
      <w:rPr>
        <w:i/>
      </w:rPr>
      <w:t>STT_Mã SV_Họ tên</w:t>
    </w:r>
    <w:r w:rsidRPr="0051674F">
      <w:rPr>
        <w:i/>
      </w:rPr>
      <w:tab/>
      <w:t>Lớp: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69D6563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46A8D"/>
    <w:multiLevelType w:val="hybridMultilevel"/>
    <w:tmpl w:val="CC24084C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20522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16D9B"/>
    <w:multiLevelType w:val="hybridMultilevel"/>
    <w:tmpl w:val="A2EA95CA"/>
    <w:lvl w:ilvl="0" w:tplc="BD088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014A6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47E1B"/>
    <w:multiLevelType w:val="hybridMultilevel"/>
    <w:tmpl w:val="41863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B559A"/>
    <w:multiLevelType w:val="hybridMultilevel"/>
    <w:tmpl w:val="244A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6338E"/>
    <w:multiLevelType w:val="hybridMultilevel"/>
    <w:tmpl w:val="8DFC7E46"/>
    <w:lvl w:ilvl="0" w:tplc="A42817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624B4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B5779"/>
    <w:multiLevelType w:val="hybridMultilevel"/>
    <w:tmpl w:val="07406F40"/>
    <w:lvl w:ilvl="0" w:tplc="5816A0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5083A"/>
    <w:multiLevelType w:val="hybridMultilevel"/>
    <w:tmpl w:val="28A6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905812">
    <w:abstractNumId w:val="16"/>
  </w:num>
  <w:num w:numId="2" w16cid:durableId="239944689">
    <w:abstractNumId w:val="2"/>
  </w:num>
  <w:num w:numId="3" w16cid:durableId="648480225">
    <w:abstractNumId w:val="8"/>
  </w:num>
  <w:num w:numId="4" w16cid:durableId="1273434146">
    <w:abstractNumId w:val="11"/>
  </w:num>
  <w:num w:numId="5" w16cid:durableId="616838619">
    <w:abstractNumId w:val="7"/>
  </w:num>
  <w:num w:numId="6" w16cid:durableId="1044406764">
    <w:abstractNumId w:val="4"/>
  </w:num>
  <w:num w:numId="7" w16cid:durableId="578948808">
    <w:abstractNumId w:val="17"/>
  </w:num>
  <w:num w:numId="8" w16cid:durableId="542987931">
    <w:abstractNumId w:val="0"/>
  </w:num>
  <w:num w:numId="9" w16cid:durableId="333843214">
    <w:abstractNumId w:val="10"/>
  </w:num>
  <w:num w:numId="10" w16cid:durableId="1264386236">
    <w:abstractNumId w:val="15"/>
  </w:num>
  <w:num w:numId="11" w16cid:durableId="1073160339">
    <w:abstractNumId w:val="1"/>
  </w:num>
  <w:num w:numId="12" w16cid:durableId="982779084">
    <w:abstractNumId w:val="14"/>
  </w:num>
  <w:num w:numId="13" w16cid:durableId="1428235075">
    <w:abstractNumId w:val="9"/>
  </w:num>
  <w:num w:numId="14" w16cid:durableId="982586586">
    <w:abstractNumId w:val="3"/>
  </w:num>
  <w:num w:numId="15" w16cid:durableId="1691907165">
    <w:abstractNumId w:val="5"/>
  </w:num>
  <w:num w:numId="16" w16cid:durableId="1532496682">
    <w:abstractNumId w:val="18"/>
  </w:num>
  <w:num w:numId="17" w16cid:durableId="124127617">
    <w:abstractNumId w:val="6"/>
  </w:num>
  <w:num w:numId="18" w16cid:durableId="176580357">
    <w:abstractNumId w:val="12"/>
  </w:num>
  <w:num w:numId="19" w16cid:durableId="21355216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631"/>
    <w:rsid w:val="00014631"/>
    <w:rsid w:val="00053555"/>
    <w:rsid w:val="00054872"/>
    <w:rsid w:val="00096A6C"/>
    <w:rsid w:val="000C15CB"/>
    <w:rsid w:val="000F2D81"/>
    <w:rsid w:val="0013670A"/>
    <w:rsid w:val="00140D04"/>
    <w:rsid w:val="00150736"/>
    <w:rsid w:val="00164ECF"/>
    <w:rsid w:val="00170EEA"/>
    <w:rsid w:val="001A123F"/>
    <w:rsid w:val="001D0D2B"/>
    <w:rsid w:val="002023FF"/>
    <w:rsid w:val="00265F3F"/>
    <w:rsid w:val="00272C69"/>
    <w:rsid w:val="002A480E"/>
    <w:rsid w:val="002C1121"/>
    <w:rsid w:val="002C1156"/>
    <w:rsid w:val="002C7A9C"/>
    <w:rsid w:val="002D3BBE"/>
    <w:rsid w:val="002F29E1"/>
    <w:rsid w:val="00327B7E"/>
    <w:rsid w:val="0035392A"/>
    <w:rsid w:val="00373DC9"/>
    <w:rsid w:val="00377757"/>
    <w:rsid w:val="003938DA"/>
    <w:rsid w:val="00472185"/>
    <w:rsid w:val="004C64CC"/>
    <w:rsid w:val="004D5BB9"/>
    <w:rsid w:val="004F2C96"/>
    <w:rsid w:val="004F3AB7"/>
    <w:rsid w:val="0051674F"/>
    <w:rsid w:val="00540607"/>
    <w:rsid w:val="0055484F"/>
    <w:rsid w:val="00563DBA"/>
    <w:rsid w:val="0056784D"/>
    <w:rsid w:val="00567B15"/>
    <w:rsid w:val="005770CD"/>
    <w:rsid w:val="00577C23"/>
    <w:rsid w:val="00592AB0"/>
    <w:rsid w:val="005D36E9"/>
    <w:rsid w:val="00602150"/>
    <w:rsid w:val="00602733"/>
    <w:rsid w:val="00680A04"/>
    <w:rsid w:val="006922B6"/>
    <w:rsid w:val="0069613F"/>
    <w:rsid w:val="006B261B"/>
    <w:rsid w:val="006D75A2"/>
    <w:rsid w:val="006F439C"/>
    <w:rsid w:val="00720980"/>
    <w:rsid w:val="00762DB8"/>
    <w:rsid w:val="00771D76"/>
    <w:rsid w:val="0078266C"/>
    <w:rsid w:val="00783A2E"/>
    <w:rsid w:val="007A5F43"/>
    <w:rsid w:val="007E4CA3"/>
    <w:rsid w:val="007F4769"/>
    <w:rsid w:val="00860E1C"/>
    <w:rsid w:val="008931BD"/>
    <w:rsid w:val="008B51E5"/>
    <w:rsid w:val="008F37FA"/>
    <w:rsid w:val="00923DA2"/>
    <w:rsid w:val="009E46A8"/>
    <w:rsid w:val="009F588F"/>
    <w:rsid w:val="00A158D6"/>
    <w:rsid w:val="00A3020B"/>
    <w:rsid w:val="00A413BC"/>
    <w:rsid w:val="00A50FC4"/>
    <w:rsid w:val="00A731E4"/>
    <w:rsid w:val="00A97216"/>
    <w:rsid w:val="00AA5A37"/>
    <w:rsid w:val="00AC527B"/>
    <w:rsid w:val="00AE538A"/>
    <w:rsid w:val="00B1647C"/>
    <w:rsid w:val="00B54662"/>
    <w:rsid w:val="00B54E3A"/>
    <w:rsid w:val="00B80E8A"/>
    <w:rsid w:val="00B824D6"/>
    <w:rsid w:val="00BA0751"/>
    <w:rsid w:val="00BA1265"/>
    <w:rsid w:val="00BC6D0C"/>
    <w:rsid w:val="00BF418D"/>
    <w:rsid w:val="00C06B51"/>
    <w:rsid w:val="00C1301E"/>
    <w:rsid w:val="00C275F3"/>
    <w:rsid w:val="00C377C7"/>
    <w:rsid w:val="00C55CA5"/>
    <w:rsid w:val="00C56350"/>
    <w:rsid w:val="00C86DAB"/>
    <w:rsid w:val="00CC7622"/>
    <w:rsid w:val="00CD50BA"/>
    <w:rsid w:val="00CE6A8C"/>
    <w:rsid w:val="00D00337"/>
    <w:rsid w:val="00D21CE5"/>
    <w:rsid w:val="00D517E6"/>
    <w:rsid w:val="00D56DD0"/>
    <w:rsid w:val="00D77893"/>
    <w:rsid w:val="00D8114F"/>
    <w:rsid w:val="00D85364"/>
    <w:rsid w:val="00DA29A6"/>
    <w:rsid w:val="00DB5E26"/>
    <w:rsid w:val="00DC68FE"/>
    <w:rsid w:val="00DD6BFC"/>
    <w:rsid w:val="00DE6392"/>
    <w:rsid w:val="00DE6BA1"/>
    <w:rsid w:val="00DF0241"/>
    <w:rsid w:val="00DF4D56"/>
    <w:rsid w:val="00DF7AF0"/>
    <w:rsid w:val="00E16291"/>
    <w:rsid w:val="00E16CC0"/>
    <w:rsid w:val="00E24F89"/>
    <w:rsid w:val="00E424F2"/>
    <w:rsid w:val="00E60FE8"/>
    <w:rsid w:val="00E66CF8"/>
    <w:rsid w:val="00E87414"/>
    <w:rsid w:val="00E94AA5"/>
    <w:rsid w:val="00E9573B"/>
    <w:rsid w:val="00EC50B7"/>
    <w:rsid w:val="00EC59FC"/>
    <w:rsid w:val="00F21176"/>
    <w:rsid w:val="00F3204D"/>
    <w:rsid w:val="00F50AFB"/>
    <w:rsid w:val="00F77B3E"/>
    <w:rsid w:val="00FA0E3E"/>
    <w:rsid w:val="00FB0C1E"/>
    <w:rsid w:val="00FC04B8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C0E08"/>
  <w15:docId w15:val="{6C0E42BD-AD7A-4860-BF08-1D3439ED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PT\Mon_Lop\CoSoDuLieuFPT\BaiGiaiLab&amp;ASM_coQuyen\Template%20bao%20cao%20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590F1-55D9-4199-B216-97BD8347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bao cao Lab</Template>
  <TotalTime>4</TotalTime>
  <Pages>7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Quang Vũ Đăng</cp:lastModifiedBy>
  <cp:revision>2</cp:revision>
  <dcterms:created xsi:type="dcterms:W3CDTF">2023-07-13T04:11:00Z</dcterms:created>
  <dcterms:modified xsi:type="dcterms:W3CDTF">2023-07-13T04:11:00Z</dcterms:modified>
</cp:coreProperties>
</file>