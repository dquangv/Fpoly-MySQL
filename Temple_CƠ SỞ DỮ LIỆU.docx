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75964FA" wp14:editId="7B838CD4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C611156" wp14:editId="22E2DA6D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:rsidR="00592AB0" w:rsidRPr="002C1121" w:rsidRDefault="00150736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:rsidR="00F3204D" w:rsidRPr="002C1121" w:rsidRDefault="00327B7E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</w:t>
      </w:r>
      <w:bookmarkStart w:id="0" w:name="_GoBack"/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Lab </w:t>
      </w:r>
      <w:bookmarkEnd w:id="0"/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?</w:t>
      </w:r>
    </w:p>
    <w:p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</w:p>
    <w:p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</w:p>
    <w:p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</w:p>
    <w:p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472185" w:rsidRPr="002C1121">
        <w:rPr>
          <w:rFonts w:cs="Times New Roman"/>
          <w:sz w:val="32"/>
        </w:rPr>
        <w:tab/>
      </w:r>
      <w:r w:rsidR="00014631">
        <w:rPr>
          <w:rFonts w:cs="Times New Roman"/>
          <w:sz w:val="32"/>
        </w:rPr>
        <w:t>Đặng Thị Hà</w:t>
      </w:r>
    </w:p>
    <w:p w:rsidR="00C377C7" w:rsidRPr="002C1121" w:rsidRDefault="00C377C7" w:rsidP="00E87414">
      <w:pPr>
        <w:spacing w:before="240" w:after="0"/>
        <w:jc w:val="both"/>
        <w:rPr>
          <w:rFonts w:cs="Times New Roman"/>
        </w:rPr>
      </w:pPr>
    </w:p>
    <w:p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FB0C1E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p w:rsidR="00680A04" w:rsidRPr="00680A04" w:rsidRDefault="00680A04" w:rsidP="00680A04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23FF" w:rsidRDefault="002023FF">
          <w:pPr>
            <w:pStyle w:val="TOCHeading"/>
          </w:pPr>
          <w:r>
            <w:t>Contents</w:t>
          </w:r>
        </w:p>
        <w:p w:rsidR="00014631" w:rsidRDefault="002023F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67463" w:history="1">
            <w:r w:rsidR="00014631" w:rsidRPr="008222EE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014631">
              <w:rPr>
                <w:rFonts w:asciiTheme="minorHAnsi" w:eastAsiaTheme="minorEastAsia" w:hAnsiTheme="minorHAnsi"/>
                <w:noProof/>
              </w:rPr>
              <w:tab/>
            </w:r>
            <w:r w:rsidR="00014631" w:rsidRPr="008222EE">
              <w:rPr>
                <w:rStyle w:val="Hyperlink"/>
                <w:rFonts w:ascii="Times New Roman" w:hAnsi="Times New Roman" w:cs="Times New Roman"/>
                <w:noProof/>
              </w:rPr>
              <w:t>Bài 1: CÀI ĐẶT ỨNG DỤNG MY SQL WORKBENCH</w:t>
            </w:r>
            <w:r w:rsidR="00014631">
              <w:rPr>
                <w:noProof/>
                <w:webHidden/>
              </w:rPr>
              <w:tab/>
            </w:r>
            <w:r w:rsidR="00014631">
              <w:rPr>
                <w:noProof/>
                <w:webHidden/>
              </w:rPr>
              <w:fldChar w:fldCharType="begin"/>
            </w:r>
            <w:r w:rsidR="00014631">
              <w:rPr>
                <w:noProof/>
                <w:webHidden/>
              </w:rPr>
              <w:instrText xml:space="preserve"> PAGEREF _Toc138767463 \h </w:instrText>
            </w:r>
            <w:r w:rsidR="00014631">
              <w:rPr>
                <w:noProof/>
                <w:webHidden/>
              </w:rPr>
            </w:r>
            <w:r w:rsidR="00014631">
              <w:rPr>
                <w:noProof/>
                <w:webHidden/>
              </w:rPr>
              <w:fldChar w:fldCharType="separate"/>
            </w:r>
            <w:r w:rsidR="00014631">
              <w:rPr>
                <w:noProof/>
                <w:webHidden/>
              </w:rPr>
              <w:t>3</w:t>
            </w:r>
            <w:r w:rsidR="00014631">
              <w:rPr>
                <w:noProof/>
                <w:webHidden/>
              </w:rPr>
              <w:fldChar w:fldCharType="end"/>
            </w:r>
          </w:hyperlink>
        </w:p>
        <w:p w:rsidR="00014631" w:rsidRDefault="0001463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8767464" w:history="1">
            <w:r w:rsidRPr="008222EE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22EE">
              <w:rPr>
                <w:rStyle w:val="Hyperlink"/>
                <w:rFonts w:ascii="Times New Roman" w:hAnsi="Times New Roman" w:cs="Times New Roman"/>
                <w:noProof/>
              </w:rPr>
              <w:t>Bài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31" w:rsidRDefault="0001463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8767465" w:history="1">
            <w:r w:rsidRPr="008222EE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22EE">
              <w:rPr>
                <w:rStyle w:val="Hyperlink"/>
                <w:rFonts w:ascii="Times New Roman" w:hAnsi="Times New Roman" w:cs="Times New Roman"/>
                <w:noProof/>
              </w:rPr>
              <w:t>Bài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31" w:rsidRDefault="0001463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8767466" w:history="1">
            <w:r w:rsidRPr="008222EE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22EE">
              <w:rPr>
                <w:rStyle w:val="Hyperlink"/>
                <w:rFonts w:ascii="Times New Roman" w:hAnsi="Times New Roman" w:cs="Times New Roman"/>
                <w:noProof/>
              </w:rPr>
              <w:t>Bài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3FF" w:rsidRDefault="002023FF">
          <w:r>
            <w:rPr>
              <w:b/>
              <w:bCs/>
              <w:noProof/>
            </w:rPr>
            <w:fldChar w:fldCharType="end"/>
          </w:r>
        </w:p>
      </w:sdtContent>
    </w:sdt>
    <w:p w:rsidR="00680A04" w:rsidRPr="00680A04" w:rsidRDefault="00680A04" w:rsidP="00680A04">
      <w:pPr>
        <w:rPr>
          <w:lang w:eastAsia="ja-JP"/>
        </w:rPr>
        <w:sectPr w:rsidR="00680A04" w:rsidRPr="00680A04" w:rsidSect="009F588F">
          <w:footerReference w:type="default" r:id="rId13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:rsidR="00B1647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1" w:name="_Toc118143846"/>
      <w:bookmarkStart w:id="2" w:name="_Toc138767463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bookmarkEnd w:id="1"/>
      <w:r w:rsidR="00014631">
        <w:rPr>
          <w:rFonts w:ascii="Times New Roman" w:hAnsi="Times New Roman" w:cs="Times New Roman"/>
          <w:noProof/>
        </w:rPr>
        <w:t>1</w:t>
      </w:r>
      <w:r w:rsidR="00540607" w:rsidRPr="002C1121">
        <w:rPr>
          <w:rFonts w:ascii="Times New Roman" w:hAnsi="Times New Roman" w:cs="Times New Roman"/>
          <w:noProof/>
        </w:rPr>
        <w:t xml:space="preserve">: </w:t>
      </w:r>
      <w:r w:rsidR="00327B7E">
        <w:rPr>
          <w:rFonts w:ascii="Times New Roman" w:hAnsi="Times New Roman" w:cs="Times New Roman"/>
          <w:noProof/>
        </w:rPr>
        <w:t>CÀI ĐẶT</w:t>
      </w:r>
      <w:r w:rsidR="00C86DAB">
        <w:rPr>
          <w:rFonts w:ascii="Times New Roman" w:hAnsi="Times New Roman" w:cs="Times New Roman"/>
          <w:noProof/>
        </w:rPr>
        <w:t xml:space="preserve"> ỨNG DỤNG MY SQL WORKBENCH</w:t>
      </w:r>
      <w:bookmarkEnd w:id="2"/>
    </w:p>
    <w:p w:rsidR="00EC50B7" w:rsidRDefault="00EC50B7" w:rsidP="00EC50B7">
      <w:pPr>
        <w:rPr>
          <w:rFonts w:cs="Times New Roman"/>
        </w:rPr>
      </w:pPr>
    </w:p>
    <w:p w:rsidR="00327B7E" w:rsidRPr="00327B7E" w:rsidRDefault="00327B7E" w:rsidP="009E46A8">
      <w:pPr>
        <w:pStyle w:val="ListParagraph"/>
        <w:ind w:firstLine="0"/>
        <w:rPr>
          <w:rFonts w:cs="Times New Roman"/>
        </w:rPr>
      </w:pPr>
    </w:p>
    <w:p w:rsidR="00327B7E" w:rsidRPr="002C1121" w:rsidRDefault="00327B7E" w:rsidP="00EC50B7">
      <w:pPr>
        <w:rPr>
          <w:rFonts w:cs="Times New Roman"/>
        </w:rPr>
        <w:sectPr w:rsidR="00327B7E" w:rsidRPr="002C1121" w:rsidSect="009F588F">
          <w:headerReference w:type="default" r:id="rId14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:rsidR="00C86DAB" w:rsidRPr="002C1121" w:rsidRDefault="00C86DAB" w:rsidP="00C86DAB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3" w:name="_Toc138767464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 w:rsidR="00014631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>:</w:t>
      </w:r>
      <w:bookmarkEnd w:id="3"/>
    </w:p>
    <w:p w:rsidR="002C1121" w:rsidRDefault="002C1121" w:rsidP="00C86DAB">
      <w:pPr>
        <w:pStyle w:val="ListParagraph"/>
        <w:ind w:left="0" w:firstLine="0"/>
        <w:rPr>
          <w:rFonts w:ascii="Times New Roman" w:hAnsi="Times New Roman" w:cs="Times New Roman"/>
        </w:rPr>
      </w:pPr>
    </w:p>
    <w:p w:rsidR="00C86DAB" w:rsidRDefault="00C86DAB" w:rsidP="00C86DAB">
      <w:pPr>
        <w:pStyle w:val="ListParagraph"/>
        <w:ind w:left="0" w:firstLine="0"/>
        <w:rPr>
          <w:rFonts w:ascii="Times New Roman" w:hAnsi="Times New Roman" w:cs="Times New Roman"/>
        </w:rPr>
      </w:pPr>
    </w:p>
    <w:p w:rsidR="002C1121" w:rsidRPr="002C1121" w:rsidRDefault="002C1121" w:rsidP="002C1121">
      <w:pPr>
        <w:pStyle w:val="ListParagraph"/>
        <w:ind w:left="0" w:firstLine="0"/>
        <w:rPr>
          <w:rFonts w:ascii="Times New Roman" w:hAnsi="Times New Roman" w:cs="Times New Roman"/>
        </w:rPr>
        <w:sectPr w:rsidR="002C1121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:rsidR="00C86DAB" w:rsidRPr="002C1121" w:rsidRDefault="00C86DAB" w:rsidP="00C86DAB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4" w:name="_Toc138767465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>
        <w:rPr>
          <w:rFonts w:ascii="Times New Roman" w:hAnsi="Times New Roman" w:cs="Times New Roman"/>
          <w:noProof/>
        </w:rPr>
        <w:t>4:</w:t>
      </w:r>
      <w:bookmarkEnd w:id="4"/>
    </w:p>
    <w:p w:rsidR="00EC59FC" w:rsidRPr="002C1121" w:rsidRDefault="00EC59FC" w:rsidP="00EC59FC">
      <w:pPr>
        <w:rPr>
          <w:rFonts w:cs="Times New Roman"/>
          <w:szCs w:val="28"/>
        </w:rPr>
      </w:pPr>
    </w:p>
    <w:p w:rsidR="00C1301E" w:rsidRPr="002C1121" w:rsidRDefault="00C1301E" w:rsidP="00D85364">
      <w:pPr>
        <w:rPr>
          <w:rFonts w:cs="Times New Roman"/>
          <w:szCs w:val="28"/>
        </w:rPr>
      </w:pPr>
    </w:p>
    <w:p w:rsidR="001A123F" w:rsidRPr="002C1121" w:rsidRDefault="001A123F" w:rsidP="00D85364">
      <w:pPr>
        <w:rPr>
          <w:rFonts w:cs="Times New Roman"/>
          <w:szCs w:val="28"/>
        </w:rPr>
        <w:sectPr w:rsidR="001A123F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:rsidR="00C86DAB" w:rsidRPr="002C1121" w:rsidRDefault="00C86DAB" w:rsidP="00C86DAB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5" w:name="_Toc138767466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>
        <w:rPr>
          <w:rFonts w:ascii="Times New Roman" w:hAnsi="Times New Roman" w:cs="Times New Roman"/>
          <w:noProof/>
        </w:rPr>
        <w:t>5:</w:t>
      </w:r>
      <w:bookmarkEnd w:id="5"/>
    </w:p>
    <w:p w:rsidR="005770CD" w:rsidRPr="002C1121" w:rsidRDefault="005770CD" w:rsidP="00680A04">
      <w:pPr>
        <w:rPr>
          <w:rFonts w:cs="Times New Roman"/>
        </w:rPr>
      </w:pPr>
    </w:p>
    <w:p w:rsidR="0056784D" w:rsidRPr="002C1121" w:rsidRDefault="0056784D" w:rsidP="00D21CE5">
      <w:pPr>
        <w:rPr>
          <w:rFonts w:cs="Times New Roman"/>
        </w:rPr>
        <w:sectPr w:rsidR="0056784D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:rsidR="00A413BC" w:rsidRPr="002C1121" w:rsidRDefault="00A413BC" w:rsidP="00C86DAB">
      <w:pPr>
        <w:rPr>
          <w:rFonts w:cs="Times New Roman"/>
        </w:rPr>
      </w:pPr>
    </w:p>
    <w:sectPr w:rsidR="00A413BC" w:rsidRPr="002C1121" w:rsidSect="00F50AFB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733" w:rsidRDefault="00602733" w:rsidP="00C377C7">
      <w:pPr>
        <w:spacing w:after="0" w:line="240" w:lineRule="auto"/>
      </w:pPr>
      <w:r>
        <w:separator/>
      </w:r>
    </w:p>
  </w:endnote>
  <w:endnote w:type="continuationSeparator" w:id="0">
    <w:p w:rsidR="00602733" w:rsidRDefault="00602733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AB" w:rsidRPr="00FB0C1E" w:rsidRDefault="00CD50BA" w:rsidP="00C86DAB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 xml:space="preserve">TP.HCM </w:t>
    </w:r>
    <w:r w:rsidR="00C86DAB">
      <w:rPr>
        <w:rFonts w:cs="Times New Roman"/>
        <w:b/>
        <w:i/>
        <w:color w:val="002060"/>
        <w:sz w:val="36"/>
      </w:rPr>
      <w:t>–</w:t>
    </w:r>
    <w:r w:rsidRPr="00FB0C1E">
      <w:rPr>
        <w:rFonts w:cs="Times New Roman"/>
        <w:b/>
        <w:i/>
        <w:color w:val="002060"/>
        <w:sz w:val="36"/>
      </w:rPr>
      <w:t xml:space="preserve"> 20</w:t>
    </w:r>
    <w:r w:rsidR="00C86DAB">
      <w:rPr>
        <w:rFonts w:cs="Times New Roman"/>
        <w:b/>
        <w:i/>
        <w:color w:val="002060"/>
        <w:sz w:val="36"/>
      </w:rPr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0BA" w:rsidRPr="00F50AFB" w:rsidRDefault="009E46A8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COM2012</w:t>
    </w:r>
    <w:r w:rsidR="00CD50BA">
      <w:rPr>
        <w:i/>
      </w:rPr>
      <w:tab/>
    </w:r>
    <w:r w:rsidR="00CD50BA">
      <w:rPr>
        <w:i/>
      </w:rPr>
      <w:tab/>
    </w:r>
    <w:r w:rsidR="00CD50BA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50BA">
          <w:fldChar w:fldCharType="begin"/>
        </w:r>
        <w:r w:rsidR="00CD50BA">
          <w:instrText xml:space="preserve"> PAGE   \* MERGEFORMAT </w:instrText>
        </w:r>
        <w:r w:rsidR="00CD50BA">
          <w:fldChar w:fldCharType="separate"/>
        </w:r>
        <w:r w:rsidR="00014631">
          <w:rPr>
            <w:noProof/>
          </w:rPr>
          <w:t>3</w:t>
        </w:r>
        <w:r w:rsidR="00CD50B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733" w:rsidRDefault="00602733" w:rsidP="00C377C7">
      <w:pPr>
        <w:spacing w:after="0" w:line="240" w:lineRule="auto"/>
      </w:pPr>
      <w:r>
        <w:separator/>
      </w:r>
    </w:p>
  </w:footnote>
  <w:footnote w:type="continuationSeparator" w:id="0">
    <w:p w:rsidR="00602733" w:rsidRDefault="00602733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0BA" w:rsidRPr="00C377C7" w:rsidRDefault="00CD50BA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0BA" w:rsidRPr="0069613F" w:rsidRDefault="00CD50BA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  <w:rPr>
        <w:lang/>
      </w:rPr>
    </w:pPr>
    <w:r>
      <w:rPr>
        <w:lang/>
      </w:rPr>
      <w:t>20</w:t>
    </w:r>
    <w:r>
      <w:t>-</w:t>
    </w:r>
    <w:r>
      <w:rPr>
        <w:lang/>
      </w:rPr>
      <w:t>ps123456</w:t>
    </w:r>
    <w:r w:rsidRPr="00472185">
      <w:t>-</w:t>
    </w:r>
    <w:r>
      <w:rPr>
        <w:lang/>
      </w:rPr>
      <w:t>Nguyễn Thị Đỗ Quyên</w:t>
    </w:r>
    <w:r>
      <w:tab/>
    </w:r>
    <w:r>
      <w:tab/>
      <w:t>Lớp: CP</w:t>
    </w:r>
    <w:r>
      <w:rPr>
        <w:lang/>
      </w:rPr>
      <w:t>18202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AB" w:rsidRPr="0051674F" w:rsidRDefault="00C86DAB" w:rsidP="0051674F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r w:rsidRPr="0051674F">
      <w:rPr>
        <w:i/>
      </w:rPr>
      <w:t>STT_Mã SV_Họ tên</w:t>
    </w:r>
    <w:r w:rsidRPr="0051674F">
      <w:rPr>
        <w:i/>
      </w:rPr>
      <w:tab/>
      <w:t>Lớp: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338E"/>
    <w:multiLevelType w:val="hybridMultilevel"/>
    <w:tmpl w:val="8DFC7E46"/>
    <w:lvl w:ilvl="0" w:tplc="A42817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5083A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1"/>
  </w:num>
  <w:num w:numId="5">
    <w:abstractNumId w:val="7"/>
  </w:num>
  <w:num w:numId="6">
    <w:abstractNumId w:val="4"/>
  </w:num>
  <w:num w:numId="7">
    <w:abstractNumId w:val="17"/>
  </w:num>
  <w:num w:numId="8">
    <w:abstractNumId w:val="0"/>
  </w:num>
  <w:num w:numId="9">
    <w:abstractNumId w:val="10"/>
  </w:num>
  <w:num w:numId="10">
    <w:abstractNumId w:val="15"/>
  </w:num>
  <w:num w:numId="11">
    <w:abstractNumId w:val="1"/>
  </w:num>
  <w:num w:numId="12">
    <w:abstractNumId w:val="14"/>
  </w:num>
  <w:num w:numId="13">
    <w:abstractNumId w:val="9"/>
  </w:num>
  <w:num w:numId="14">
    <w:abstractNumId w:val="3"/>
  </w:num>
  <w:num w:numId="15">
    <w:abstractNumId w:val="5"/>
  </w:num>
  <w:num w:numId="16">
    <w:abstractNumId w:val="18"/>
  </w:num>
  <w:num w:numId="17">
    <w:abstractNumId w:val="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oNotDisplayPageBoundaries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31"/>
    <w:rsid w:val="00014631"/>
    <w:rsid w:val="00053555"/>
    <w:rsid w:val="00054872"/>
    <w:rsid w:val="00096A6C"/>
    <w:rsid w:val="000C15CB"/>
    <w:rsid w:val="000F2D81"/>
    <w:rsid w:val="0013670A"/>
    <w:rsid w:val="00140D04"/>
    <w:rsid w:val="00150736"/>
    <w:rsid w:val="00164ECF"/>
    <w:rsid w:val="00170EEA"/>
    <w:rsid w:val="001A123F"/>
    <w:rsid w:val="001D0D2B"/>
    <w:rsid w:val="002023FF"/>
    <w:rsid w:val="00265F3F"/>
    <w:rsid w:val="00272C69"/>
    <w:rsid w:val="002A480E"/>
    <w:rsid w:val="002C1121"/>
    <w:rsid w:val="002C1156"/>
    <w:rsid w:val="002C7A9C"/>
    <w:rsid w:val="002D3BBE"/>
    <w:rsid w:val="002F29E1"/>
    <w:rsid w:val="00327B7E"/>
    <w:rsid w:val="0035392A"/>
    <w:rsid w:val="00373DC9"/>
    <w:rsid w:val="00377757"/>
    <w:rsid w:val="003938DA"/>
    <w:rsid w:val="00472185"/>
    <w:rsid w:val="004C64CC"/>
    <w:rsid w:val="004D5BB9"/>
    <w:rsid w:val="004F2C96"/>
    <w:rsid w:val="004F3AB7"/>
    <w:rsid w:val="0051674F"/>
    <w:rsid w:val="00540607"/>
    <w:rsid w:val="0055484F"/>
    <w:rsid w:val="00563DBA"/>
    <w:rsid w:val="0056784D"/>
    <w:rsid w:val="00567B15"/>
    <w:rsid w:val="005770CD"/>
    <w:rsid w:val="00577C23"/>
    <w:rsid w:val="00592AB0"/>
    <w:rsid w:val="005D36E9"/>
    <w:rsid w:val="00602150"/>
    <w:rsid w:val="00602733"/>
    <w:rsid w:val="00680A04"/>
    <w:rsid w:val="0069613F"/>
    <w:rsid w:val="006B261B"/>
    <w:rsid w:val="006D75A2"/>
    <w:rsid w:val="006F439C"/>
    <w:rsid w:val="00720980"/>
    <w:rsid w:val="00762DB8"/>
    <w:rsid w:val="00771D76"/>
    <w:rsid w:val="0078266C"/>
    <w:rsid w:val="00783A2E"/>
    <w:rsid w:val="007A5F43"/>
    <w:rsid w:val="007E4CA3"/>
    <w:rsid w:val="007F4769"/>
    <w:rsid w:val="00860E1C"/>
    <w:rsid w:val="008931BD"/>
    <w:rsid w:val="008B51E5"/>
    <w:rsid w:val="008F37FA"/>
    <w:rsid w:val="00923DA2"/>
    <w:rsid w:val="009E46A8"/>
    <w:rsid w:val="009F588F"/>
    <w:rsid w:val="00A158D6"/>
    <w:rsid w:val="00A3020B"/>
    <w:rsid w:val="00A413BC"/>
    <w:rsid w:val="00A50FC4"/>
    <w:rsid w:val="00A731E4"/>
    <w:rsid w:val="00A97216"/>
    <w:rsid w:val="00AA5A37"/>
    <w:rsid w:val="00AC527B"/>
    <w:rsid w:val="00AE538A"/>
    <w:rsid w:val="00B1647C"/>
    <w:rsid w:val="00B54662"/>
    <w:rsid w:val="00B54E3A"/>
    <w:rsid w:val="00B80E8A"/>
    <w:rsid w:val="00B824D6"/>
    <w:rsid w:val="00BA0751"/>
    <w:rsid w:val="00BA1265"/>
    <w:rsid w:val="00BC6D0C"/>
    <w:rsid w:val="00BF418D"/>
    <w:rsid w:val="00C06B51"/>
    <w:rsid w:val="00C1301E"/>
    <w:rsid w:val="00C275F3"/>
    <w:rsid w:val="00C377C7"/>
    <w:rsid w:val="00C55CA5"/>
    <w:rsid w:val="00C56350"/>
    <w:rsid w:val="00C86DAB"/>
    <w:rsid w:val="00CC7622"/>
    <w:rsid w:val="00CD50BA"/>
    <w:rsid w:val="00CE6A8C"/>
    <w:rsid w:val="00D00337"/>
    <w:rsid w:val="00D21CE5"/>
    <w:rsid w:val="00D517E6"/>
    <w:rsid w:val="00D56DD0"/>
    <w:rsid w:val="00D77893"/>
    <w:rsid w:val="00D8114F"/>
    <w:rsid w:val="00D85364"/>
    <w:rsid w:val="00DB5E26"/>
    <w:rsid w:val="00DC68FE"/>
    <w:rsid w:val="00DD6BFC"/>
    <w:rsid w:val="00DE6392"/>
    <w:rsid w:val="00DE6BA1"/>
    <w:rsid w:val="00DF0241"/>
    <w:rsid w:val="00DF4D56"/>
    <w:rsid w:val="00DF7AF0"/>
    <w:rsid w:val="00E16291"/>
    <w:rsid w:val="00E16CC0"/>
    <w:rsid w:val="00E24F89"/>
    <w:rsid w:val="00E424F2"/>
    <w:rsid w:val="00E60FE8"/>
    <w:rsid w:val="00E66CF8"/>
    <w:rsid w:val="00E87414"/>
    <w:rsid w:val="00E94AA5"/>
    <w:rsid w:val="00E9573B"/>
    <w:rsid w:val="00EC50B7"/>
    <w:rsid w:val="00EC59FC"/>
    <w:rsid w:val="00F21176"/>
    <w:rsid w:val="00F3204D"/>
    <w:rsid w:val="00F50AFB"/>
    <w:rsid w:val="00F77B3E"/>
    <w:rsid w:val="00FA0E3E"/>
    <w:rsid w:val="00FB0C1E"/>
    <w:rsid w:val="00FC04B8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0AF41"/>
  <w15:docId w15:val="{6C0E42BD-AD7A-4860-BF08-1D3439E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T\Mon_Lop\CoSoDuLieuFPT\BaiGiaiLab&amp;ASM_coQuyen\Template%20bao%20cao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90F1-55D9-4199-B216-97BD8347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bao cao Lab</Template>
  <TotalTime>2</TotalTime>
  <Pages>7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</cp:revision>
  <dcterms:created xsi:type="dcterms:W3CDTF">2023-06-27T07:09:00Z</dcterms:created>
  <dcterms:modified xsi:type="dcterms:W3CDTF">2023-06-27T07:11:00Z</dcterms:modified>
</cp:coreProperties>
</file>